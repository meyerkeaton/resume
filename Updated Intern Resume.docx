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DC77B" w14:textId="77777777" w:rsidR="00B43C91" w:rsidRDefault="00C16AE0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Keaton Meyer</w:t>
      </w:r>
    </w:p>
    <w:p w14:paraId="6F3DC77C" w14:textId="77777777" w:rsidR="00B43C91" w:rsidRDefault="00C16AE0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ktmcbk@mail.missouri.edu</w:t>
      </w:r>
    </w:p>
    <w:p w14:paraId="6F3DC77D" w14:textId="77777777" w:rsidR="00B43C91" w:rsidRDefault="00C16AE0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(573)836-3060</w:t>
      </w:r>
    </w:p>
    <w:p w14:paraId="6F3DC77E" w14:textId="77777777" w:rsidR="00B43C91" w:rsidRDefault="00B43C91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F3DC77F" w14:textId="77777777" w:rsidR="00B43C91" w:rsidRDefault="00C16AE0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Local Address                                                                                                                       Permanent Address</w:t>
      </w:r>
    </w:p>
    <w:p w14:paraId="6F3DC780" w14:textId="77777777" w:rsidR="00B43C91" w:rsidRDefault="00C16AE0">
      <w:pPr>
        <w:pStyle w:val="Standard"/>
        <w:spacing w:after="0" w:line="240" w:lineRule="auto"/>
        <w:jc w:val="right"/>
      </w:pPr>
      <w:r>
        <w:rPr>
          <w:rFonts w:ascii="Times New Roman" w:hAnsi="Times New Roman" w:cs="Times New Roman"/>
          <w:sz w:val="20"/>
          <w:szCs w:val="20"/>
        </w:rPr>
        <w:t xml:space="preserve">2209 Silver Leaf Ct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527 Foxhead Shores Dr</w:t>
      </w:r>
    </w:p>
    <w:p w14:paraId="6F3DC781" w14:textId="77777777" w:rsidR="00B43C91" w:rsidRDefault="00C16AE0">
      <w:pPr>
        <w:pStyle w:val="Standard"/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 xml:space="preserve">Columbia, MO 65201.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Linn Creek, MO 65052</w:t>
      </w:r>
    </w:p>
    <w:p w14:paraId="6F3DC782" w14:textId="77777777" w:rsidR="00B43C91" w:rsidRDefault="00B43C91">
      <w:pPr>
        <w:pStyle w:val="Standard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F3DC783" w14:textId="77777777" w:rsidR="00B43C91" w:rsidRDefault="00C16AE0">
      <w:pPr>
        <w:pStyle w:val="Standard"/>
        <w:spacing w:after="0" w:line="240" w:lineRule="auto"/>
      </w:pPr>
      <w:r>
        <w:rPr>
          <w:rFonts w:ascii="Times New Roman" w:hAnsi="Times New Roman" w:cs="Times New Roman"/>
          <w:b/>
          <w:bCs/>
          <w:sz w:val="20"/>
          <w:szCs w:val="20"/>
        </w:rPr>
        <w:t>Objective</w:t>
      </w:r>
    </w:p>
    <w:p w14:paraId="6F3DC784" w14:textId="77777777" w:rsidR="00B43C91" w:rsidRDefault="00C16AE0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Earn an Internship in Computer Science, preferably Data Science</w:t>
      </w:r>
    </w:p>
    <w:p w14:paraId="6F3DC785" w14:textId="77777777" w:rsidR="00B43C91" w:rsidRDefault="00C16AE0">
      <w:pPr>
        <w:pStyle w:val="Standard"/>
        <w:spacing w:after="0" w:line="240" w:lineRule="auto"/>
      </w:pPr>
      <w:r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6F3DC786" w14:textId="77777777" w:rsidR="00B43C91" w:rsidRDefault="00C16AE0">
      <w:pPr>
        <w:pStyle w:val="Standard"/>
        <w:spacing w:after="0" w:line="240" w:lineRule="auto"/>
        <w:ind w:left="720"/>
      </w:pPr>
      <w:r>
        <w:rPr>
          <w:rFonts w:ascii="Times New Roman" w:hAnsi="Times New Roman" w:cs="Times New Roman"/>
          <w:b/>
          <w:bCs/>
          <w:sz w:val="20"/>
          <w:szCs w:val="20"/>
        </w:rPr>
        <w:t>University of Missouri-Columbia</w:t>
      </w:r>
    </w:p>
    <w:p w14:paraId="6F3DC787" w14:textId="77777777" w:rsidR="00B43C91" w:rsidRDefault="00C16AE0">
      <w:pPr>
        <w:pStyle w:val="ListParagraph"/>
        <w:numPr>
          <w:ilvl w:val="0"/>
          <w:numId w:val="5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Currently Attending</w:t>
      </w:r>
    </w:p>
    <w:p w14:paraId="6F3DC788" w14:textId="77777777" w:rsidR="00B43C91" w:rsidRDefault="00C16AE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 xml:space="preserve">Expected Graduation of May </w:t>
      </w:r>
      <w:r>
        <w:rPr>
          <w:rFonts w:ascii="Times New Roman" w:hAnsi="Times New Roman" w:cs="Times New Roman"/>
          <w:sz w:val="20"/>
          <w:szCs w:val="20"/>
        </w:rPr>
        <w:t>2022</w:t>
      </w:r>
    </w:p>
    <w:p w14:paraId="6F3DC789" w14:textId="77777777" w:rsidR="00B43C91" w:rsidRDefault="00C16AE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Current GPA of 3.3/4.0</w:t>
      </w:r>
    </w:p>
    <w:p w14:paraId="6F3DC78A" w14:textId="77777777" w:rsidR="00B43C91" w:rsidRDefault="00C16AE0">
      <w:pPr>
        <w:pStyle w:val="Standard"/>
        <w:spacing w:after="0" w:line="240" w:lineRule="auto"/>
      </w:pPr>
      <w:r>
        <w:rPr>
          <w:rFonts w:ascii="Times New Roman" w:hAnsi="Times New Roman" w:cs="Times New Roman"/>
          <w:b/>
          <w:bCs/>
          <w:sz w:val="20"/>
          <w:szCs w:val="20"/>
        </w:rPr>
        <w:t>Work History</w:t>
      </w:r>
    </w:p>
    <w:p w14:paraId="6F3DC78B" w14:textId="77777777" w:rsidR="00B43C91" w:rsidRDefault="00C16AE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  <w:b/>
          <w:bCs/>
          <w:sz w:val="20"/>
          <w:szCs w:val="20"/>
        </w:rPr>
        <w:t>Server</w:t>
      </w:r>
      <w:r>
        <w:rPr>
          <w:rFonts w:ascii="Times New Roman" w:hAnsi="Times New Roman" w:cs="Times New Roman"/>
          <w:sz w:val="20"/>
          <w:szCs w:val="20"/>
        </w:rPr>
        <w:t xml:space="preserve"> | 05/2016 to Current</w:t>
      </w:r>
    </w:p>
    <w:p w14:paraId="6F3DC78C" w14:textId="77777777" w:rsidR="00B43C91" w:rsidRDefault="00C16AE0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The Fish and Company – Camdenton, MO</w:t>
      </w:r>
    </w:p>
    <w:p w14:paraId="6F3DC78D" w14:textId="77777777" w:rsidR="00B43C91" w:rsidRDefault="00C16AE0">
      <w:pPr>
        <w:pStyle w:val="Standard"/>
        <w:spacing w:after="0" w:line="240" w:lineRule="auto"/>
      </w:pPr>
      <w:r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6F3DC78E" w14:textId="77777777" w:rsidR="00B43C91" w:rsidRDefault="00C16AE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General Computer Skills (Microsoft Office Products, and all Windows related problems)</w:t>
      </w:r>
    </w:p>
    <w:p w14:paraId="6F3DC78F" w14:textId="77777777" w:rsidR="00B43C91" w:rsidRDefault="00C16AE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C Language</w:t>
      </w:r>
    </w:p>
    <w:p w14:paraId="6F3DC790" w14:textId="77777777" w:rsidR="00B43C91" w:rsidRDefault="00C16AE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HTML</w:t>
      </w:r>
    </w:p>
    <w:p w14:paraId="6F3DC791" w14:textId="77777777" w:rsidR="00B43C91" w:rsidRDefault="00C16AE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Java</w:t>
      </w:r>
    </w:p>
    <w:p w14:paraId="6F3DC792" w14:textId="77777777" w:rsidR="00B43C91" w:rsidRDefault="00C16AE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Python</w:t>
      </w:r>
    </w:p>
    <w:p w14:paraId="6F3DC793" w14:textId="3E6FED8C" w:rsidR="00B43C91" w:rsidRPr="00DD29EB" w:rsidRDefault="00C16AE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Bash/Terminal</w:t>
      </w:r>
    </w:p>
    <w:p w14:paraId="66F8EE25" w14:textId="60D52F17" w:rsidR="00DD29EB" w:rsidRDefault="00DD29EB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AWS int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erface</w:t>
      </w:r>
    </w:p>
    <w:p w14:paraId="6F3DC794" w14:textId="77777777" w:rsidR="00B43C91" w:rsidRDefault="00C16AE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niversity of Missouri Marching Band</w:t>
      </w:r>
    </w:p>
    <w:p w14:paraId="6F3DC795" w14:textId="77777777" w:rsidR="00B43C91" w:rsidRDefault="00C16AE0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Gain discipline, leadership and teamwork skills</w:t>
      </w:r>
    </w:p>
    <w:p w14:paraId="6F3DC796" w14:textId="77777777" w:rsidR="00B43C91" w:rsidRDefault="00C16AE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Mizzou Computing Association (MCA)</w:t>
      </w:r>
    </w:p>
    <w:p w14:paraId="6F3DC797" w14:textId="77777777" w:rsidR="00B43C91" w:rsidRDefault="00C16AE0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Learn trending and useful Computer Science Skills</w:t>
      </w:r>
    </w:p>
    <w:p w14:paraId="6F3DC798" w14:textId="77777777" w:rsidR="00B43C91" w:rsidRDefault="00C16AE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Machine Learning Special Interest Group</w:t>
      </w:r>
    </w:p>
    <w:p w14:paraId="6F3DC799" w14:textId="77777777" w:rsidR="00B43C91" w:rsidRDefault="00C16AE0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Focus on AI and other machine learning concepts</w:t>
      </w:r>
    </w:p>
    <w:p w14:paraId="6F3DC79A" w14:textId="13BA3885" w:rsidR="00B43C91" w:rsidRPr="00B109CD" w:rsidRDefault="00C16AE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The Sigma Phi Delta Engineering Fraternity</w:t>
      </w:r>
    </w:p>
    <w:p w14:paraId="6A16FFDC" w14:textId="1DC2331B" w:rsidR="00B109CD" w:rsidRDefault="00B109CD" w:rsidP="00B109CD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Athletic Chairman</w:t>
      </w:r>
    </w:p>
    <w:p w14:paraId="6F3DC79B" w14:textId="77777777" w:rsidR="00B43C91" w:rsidRDefault="00C16AE0">
      <w:pPr>
        <w:pStyle w:val="Standard"/>
        <w:spacing w:after="0" w:line="240" w:lineRule="auto"/>
      </w:pPr>
      <w:r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6F3DC79C" w14:textId="77777777" w:rsidR="00B43C91" w:rsidRDefault="00C16AE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HackED KC Community Problem-Solving Hacking competition – November 2016 and 2017</w:t>
      </w:r>
    </w:p>
    <w:p w14:paraId="6F3DC79D" w14:textId="77777777" w:rsidR="00B43C91" w:rsidRDefault="00C16AE0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Water monitoring system for cities and states</w:t>
      </w:r>
    </w:p>
    <w:p w14:paraId="6F3DC79E" w14:textId="77777777" w:rsidR="00B43C91" w:rsidRDefault="00C16AE0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rPr>
          <w:rFonts w:ascii="Times New Roman" w:hAnsi="Times New Roman" w:cs="Times New Roman"/>
          <w:sz w:val="20"/>
          <w:szCs w:val="20"/>
        </w:rPr>
        <w:t>BigMother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App that let’s parent app know when the child app enters a sex</w:t>
      </w:r>
      <w:r>
        <w:rPr>
          <w:rFonts w:ascii="Times New Roman" w:hAnsi="Times New Roman" w:cs="Times New Roman"/>
          <w:sz w:val="20"/>
          <w:szCs w:val="20"/>
        </w:rPr>
        <w:t xml:space="preserve"> offender </w:t>
      </w:r>
      <w:proofErr w:type="spellStart"/>
      <w:r>
        <w:rPr>
          <w:rFonts w:ascii="Times New Roman" w:hAnsi="Times New Roman" w:cs="Times New Roman"/>
          <w:sz w:val="20"/>
          <w:szCs w:val="20"/>
        </w:rPr>
        <w:t>GeoFence</w:t>
      </w:r>
      <w:proofErr w:type="spellEnd"/>
    </w:p>
    <w:p w14:paraId="6F3DC79F" w14:textId="77777777" w:rsidR="00B43C91" w:rsidRDefault="00C16AE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Missouri Boys State – June 2017</w:t>
      </w:r>
    </w:p>
    <w:p w14:paraId="6F3DC7A0" w14:textId="77777777" w:rsidR="00B43C91" w:rsidRDefault="00C16AE0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Leadership Camp</w:t>
      </w:r>
    </w:p>
    <w:p w14:paraId="6F3DC7A1" w14:textId="77777777" w:rsidR="00B43C91" w:rsidRPr="00CD0804" w:rsidRDefault="00C16AE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0804">
        <w:rPr>
          <w:rFonts w:ascii="Times New Roman" w:hAnsi="Times New Roman" w:cs="Times New Roman"/>
          <w:sz w:val="20"/>
          <w:szCs w:val="20"/>
        </w:rPr>
        <w:t>HSCTF Hacking/Programming Challenge May 2016</w:t>
      </w:r>
    </w:p>
    <w:p w14:paraId="6F3DC7A2" w14:textId="77777777" w:rsidR="00B43C91" w:rsidRPr="00CD0804" w:rsidRDefault="00C16AE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0804">
        <w:rPr>
          <w:rFonts w:ascii="Times New Roman" w:hAnsi="Times New Roman" w:cs="Times New Roman"/>
          <w:sz w:val="20"/>
          <w:szCs w:val="20"/>
        </w:rPr>
        <w:t>FIRST High School Robotics – August 2012 – May 2016</w:t>
      </w:r>
    </w:p>
    <w:p w14:paraId="6F3DC7A3" w14:textId="520F54AA" w:rsidR="00B43C91" w:rsidRPr="00CD0804" w:rsidRDefault="00C16AE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D0804">
        <w:rPr>
          <w:rFonts w:ascii="Times New Roman" w:hAnsi="Times New Roman" w:cs="Times New Roman"/>
          <w:sz w:val="20"/>
          <w:szCs w:val="20"/>
        </w:rPr>
        <w:t>Traveled to Australia for an Invitational</w:t>
      </w:r>
    </w:p>
    <w:p w14:paraId="312FDAE5" w14:textId="2FA49E1D" w:rsidR="00DD29EB" w:rsidRPr="00CD0804" w:rsidRDefault="00DD29EB" w:rsidP="00DD29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D0804">
        <w:rPr>
          <w:rFonts w:ascii="Times New Roman" w:hAnsi="Times New Roman" w:cs="Times New Roman"/>
          <w:sz w:val="20"/>
          <w:szCs w:val="20"/>
        </w:rPr>
        <w:t>Algorithm to find the shortest path on a directed acyclic graph</w:t>
      </w:r>
    </w:p>
    <w:p w14:paraId="6F3DC7A4" w14:textId="77777777" w:rsidR="00B43C91" w:rsidRDefault="00C16AE0">
      <w:pPr>
        <w:pStyle w:val="Standard"/>
        <w:spacing w:after="0" w:line="240" w:lineRule="auto"/>
      </w:pPr>
      <w:r>
        <w:rPr>
          <w:rFonts w:ascii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z w:val="20"/>
          <w:szCs w:val="20"/>
        </w:rPr>
        <w:t>ommunity Service (134.5 hours)</w:t>
      </w:r>
    </w:p>
    <w:p w14:paraId="6F3DC7A5" w14:textId="77777777" w:rsidR="00B43C91" w:rsidRDefault="00C16AE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Robotics C</w:t>
      </w:r>
      <w:r>
        <w:rPr>
          <w:rFonts w:ascii="Times New Roman" w:hAnsi="Times New Roman" w:cs="Times New Roman"/>
          <w:sz w:val="20"/>
          <w:szCs w:val="20"/>
        </w:rPr>
        <w:t>ompetitions (58.5 hours),</w:t>
      </w:r>
    </w:p>
    <w:p w14:paraId="6F3DC7A6" w14:textId="77777777" w:rsidR="00B43C91" w:rsidRDefault="00C16AE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Missouri Music Festivals (58 hours)</w:t>
      </w:r>
    </w:p>
    <w:p w14:paraId="6F3DC7A7" w14:textId="77777777" w:rsidR="00B43C91" w:rsidRDefault="00C16AE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Ameren Adopt the Shoreline (6 hours)</w:t>
      </w:r>
    </w:p>
    <w:p w14:paraId="6F3DC7A8" w14:textId="77777777" w:rsidR="00B43C91" w:rsidRDefault="00C16AE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March of Dimes Fundraising (20 hours)</w:t>
      </w:r>
    </w:p>
    <w:sectPr w:rsidR="00B43C91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A32A2" w14:textId="77777777" w:rsidR="00C16AE0" w:rsidRDefault="00C16AE0">
      <w:r>
        <w:separator/>
      </w:r>
    </w:p>
  </w:endnote>
  <w:endnote w:type="continuationSeparator" w:id="0">
    <w:p w14:paraId="031F105E" w14:textId="77777777" w:rsidR="00C16AE0" w:rsidRDefault="00C16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69B55" w14:textId="77777777" w:rsidR="00C16AE0" w:rsidRDefault="00C16AE0">
      <w:r>
        <w:rPr>
          <w:color w:val="000000"/>
        </w:rPr>
        <w:separator/>
      </w:r>
    </w:p>
  </w:footnote>
  <w:footnote w:type="continuationSeparator" w:id="0">
    <w:p w14:paraId="1DE89BD7" w14:textId="77777777" w:rsidR="00C16AE0" w:rsidRDefault="00C16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7142"/>
    <w:multiLevelType w:val="multilevel"/>
    <w:tmpl w:val="7B7E020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E596BDA"/>
    <w:multiLevelType w:val="multilevel"/>
    <w:tmpl w:val="93FC99BA"/>
    <w:styleLink w:val="WWNum1"/>
    <w:lvl w:ilvl="0">
      <w:numFmt w:val="bullet"/>
      <w:lvlText w:val=""/>
      <w:lvlJc w:val="left"/>
      <w:pPr>
        <w:ind w:left="1440" w:hanging="360"/>
      </w:pPr>
      <w:rPr>
        <w:rFonts w:ascii="Symbol" w:eastAsia="F" w:hAnsi="Symbol" w:cs="Times New Roman"/>
        <w:sz w:val="20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  <w:b/>
        <w:sz w:val="20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301A09BF"/>
    <w:multiLevelType w:val="multilevel"/>
    <w:tmpl w:val="0B38E64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/>
  </w:num>
  <w:num w:numId="5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43C91"/>
    <w:rsid w:val="00B109CD"/>
    <w:rsid w:val="00B43C91"/>
    <w:rsid w:val="00C16AE0"/>
    <w:rsid w:val="00CB2B1B"/>
    <w:rsid w:val="00CD0804"/>
    <w:rsid w:val="00DD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C77B"/>
  <w15:docId w15:val="{52BCEF93-C9C8-49D5-8C5B-B5457CF4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F" w:hAnsi="Calibri Light"/>
      <w:color w:val="2F5496"/>
      <w:sz w:val="32"/>
      <w:szCs w:val="32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F" w:hAnsi="Calibri Light"/>
      <w:color w:val="2F5496"/>
      <w:sz w:val="26"/>
      <w:szCs w:val="2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F" w:hAnsi="Calibri Light"/>
      <w:color w:val="1F3763"/>
      <w:sz w:val="24"/>
      <w:szCs w:val="24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eastAsia="F" w:hAnsi="Calibri Light"/>
      <w:i/>
      <w:iCs/>
      <w:color w:val="2F5496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eastAsia="F" w:hAnsi="Calibri Light"/>
      <w:color w:val="2F5496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eastAsia="F" w:hAnsi="Calibri Light"/>
      <w:color w:val="1F3763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ascii="Calibri Light" w:eastAsia="F" w:hAnsi="Calibri Light"/>
      <w:i/>
      <w:iCs/>
      <w:color w:val="1F3763"/>
    </w:rPr>
  </w:style>
  <w:style w:type="paragraph" w:styleId="Heading8">
    <w:name w:val="heading 8"/>
    <w:basedOn w:val="Standard"/>
    <w:next w:val="Standard"/>
    <w:pPr>
      <w:keepNext/>
      <w:keepLines/>
      <w:spacing w:before="40" w:after="0"/>
      <w:outlineLvl w:val="7"/>
    </w:pPr>
    <w:rPr>
      <w:rFonts w:ascii="Calibri Light" w:eastAsia="F" w:hAnsi="Calibri Light"/>
      <w:color w:val="272727"/>
      <w:sz w:val="21"/>
      <w:szCs w:val="21"/>
    </w:rPr>
  </w:style>
  <w:style w:type="paragraph" w:styleId="Heading9">
    <w:name w:val="heading 9"/>
    <w:basedOn w:val="Standard"/>
    <w:next w:val="Standard"/>
    <w:pPr>
      <w:keepNext/>
      <w:keepLines/>
      <w:spacing w:before="40" w:after="0"/>
      <w:outlineLvl w:val="8"/>
    </w:pPr>
    <w:rPr>
      <w:rFonts w:ascii="Calibri Light" w:eastAsia="F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next w:val="Standard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Standard"/>
    <w:next w:val="Standard"/>
    <w:uiPriority w:val="10"/>
    <w:qFormat/>
    <w:pPr>
      <w:spacing w:after="0" w:line="240" w:lineRule="auto"/>
    </w:pPr>
    <w:rPr>
      <w:rFonts w:ascii="Calibri Light" w:eastAsia="F" w:hAnsi="Calibri Light"/>
      <w:spacing w:val="-10"/>
      <w:kern w:val="3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A5A5A"/>
      <w:spacing w:val="15"/>
    </w:rPr>
  </w:style>
  <w:style w:type="paragraph" w:styleId="NoSpacing">
    <w:name w:val="No Spacing"/>
    <w:pPr>
      <w:widowControl/>
      <w:suppressAutoHyphens/>
    </w:pPr>
  </w:style>
  <w:style w:type="paragraph" w:styleId="Quote">
    <w:name w:val="Quote"/>
    <w:basedOn w:val="Standard"/>
    <w:next w:val="Standard"/>
    <w:pPr>
      <w:spacing w:before="200"/>
      <w:ind w:left="864" w:right="864"/>
      <w:jc w:val="center"/>
    </w:pPr>
    <w:rPr>
      <w:i/>
      <w:iCs/>
      <w:color w:val="404040"/>
    </w:rPr>
  </w:style>
  <w:style w:type="paragraph" w:styleId="IntenseQuote">
    <w:name w:val="Intense Quote"/>
    <w:basedOn w:val="Standard"/>
    <w:next w:val="Standard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paragraph" w:styleId="TOCHeading">
    <w:name w:val="TOC Heading"/>
    <w:basedOn w:val="Heading1"/>
    <w:next w:val="Standard"/>
  </w:style>
  <w:style w:type="paragraph" w:styleId="ListParagraph">
    <w:name w:val="List Paragraph"/>
    <w:basedOn w:val="Standard"/>
    <w:pPr>
      <w:ind w:left="720"/>
    </w:p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rPr>
      <w:rFonts w:ascii="Calibri Light" w:eastAsia="F" w:hAnsi="Calibri Light" w:cs="F"/>
      <w:color w:val="2F5496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 Light" w:eastAsia="F" w:hAnsi="Calibri Light" w:cs="F"/>
      <w:color w:val="2F5496"/>
      <w:sz w:val="26"/>
      <w:szCs w:val="26"/>
    </w:rPr>
  </w:style>
  <w:style w:type="character" w:customStyle="1" w:styleId="Heading3Char">
    <w:name w:val="Heading 3 Char"/>
    <w:basedOn w:val="DefaultParagraphFont"/>
    <w:rPr>
      <w:rFonts w:ascii="Calibri Light" w:eastAsia="F" w:hAnsi="Calibri Light" w:cs="F"/>
      <w:color w:val="1F3763"/>
      <w:sz w:val="24"/>
      <w:szCs w:val="24"/>
    </w:rPr>
  </w:style>
  <w:style w:type="character" w:customStyle="1" w:styleId="Heading4Char">
    <w:name w:val="Heading 4 Char"/>
    <w:basedOn w:val="DefaultParagraphFont"/>
    <w:rPr>
      <w:rFonts w:ascii="Calibri Light" w:eastAsia="F" w:hAnsi="Calibri Light" w:cs="F"/>
      <w:i/>
      <w:iCs/>
      <w:color w:val="2F5496"/>
    </w:rPr>
  </w:style>
  <w:style w:type="character" w:customStyle="1" w:styleId="Heading5Char">
    <w:name w:val="Heading 5 Char"/>
    <w:basedOn w:val="DefaultParagraphFont"/>
    <w:rPr>
      <w:rFonts w:ascii="Calibri Light" w:eastAsia="F" w:hAnsi="Calibri Light" w:cs="F"/>
      <w:color w:val="2F5496"/>
    </w:rPr>
  </w:style>
  <w:style w:type="character" w:customStyle="1" w:styleId="Heading6Char">
    <w:name w:val="Heading 6 Char"/>
    <w:basedOn w:val="DefaultParagraphFont"/>
    <w:rPr>
      <w:rFonts w:ascii="Calibri Light" w:eastAsia="F" w:hAnsi="Calibri Light" w:cs="F"/>
      <w:color w:val="1F3763"/>
    </w:rPr>
  </w:style>
  <w:style w:type="character" w:customStyle="1" w:styleId="Heading7Char">
    <w:name w:val="Heading 7 Char"/>
    <w:basedOn w:val="DefaultParagraphFont"/>
    <w:rPr>
      <w:rFonts w:ascii="Calibri Light" w:eastAsia="F" w:hAnsi="Calibri Light" w:cs="F"/>
      <w:i/>
      <w:iCs/>
      <w:color w:val="1F3763"/>
    </w:rPr>
  </w:style>
  <w:style w:type="character" w:customStyle="1" w:styleId="Heading8Char">
    <w:name w:val="Heading 8 Char"/>
    <w:basedOn w:val="DefaultParagraphFont"/>
    <w:rPr>
      <w:rFonts w:ascii="Calibri Light" w:eastAsia="F" w:hAnsi="Calibri Light" w:cs="F"/>
      <w:color w:val="272727"/>
      <w:sz w:val="21"/>
      <w:szCs w:val="21"/>
    </w:rPr>
  </w:style>
  <w:style w:type="character" w:customStyle="1" w:styleId="Heading9Char">
    <w:name w:val="Heading 9 Char"/>
    <w:basedOn w:val="DefaultParagraphFont"/>
    <w:rPr>
      <w:rFonts w:ascii="Calibri Light" w:eastAsia="F" w:hAnsi="Calibri Light" w:cs="F"/>
      <w:i/>
      <w:iCs/>
      <w:color w:val="272727"/>
      <w:sz w:val="21"/>
      <w:szCs w:val="21"/>
    </w:rPr>
  </w:style>
  <w:style w:type="character" w:customStyle="1" w:styleId="TitleChar">
    <w:name w:val="Title Char"/>
    <w:basedOn w:val="DefaultParagraphFont"/>
    <w:rPr>
      <w:rFonts w:ascii="Calibri Light" w:eastAsia="F" w:hAnsi="Calibri Light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/>
      <w:color w:val="5A5A5A"/>
      <w:spacing w:val="15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customStyle="1" w:styleId="IntenseQuoteChar">
    <w:name w:val="Intense Quote Char"/>
    <w:basedOn w:val="DefaultParagraphFont"/>
    <w:rPr>
      <w:i/>
      <w:iCs/>
      <w:color w:val="4472C4"/>
    </w:rPr>
  </w:style>
  <w:style w:type="character" w:styleId="SubtleEmphasis">
    <w:name w:val="Subtle Emphasis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4472C4"/>
    </w:rPr>
  </w:style>
  <w:style w:type="character" w:styleId="SubtleReference">
    <w:name w:val="Subtle Reference"/>
    <w:basedOn w:val="DefaultParagraphFont"/>
    <w:rPr>
      <w:smallCaps/>
      <w:color w:val="5A5A5A"/>
    </w:rPr>
  </w:style>
  <w:style w:type="character" w:styleId="IntenseReference">
    <w:name w:val="Intense Reference"/>
    <w:basedOn w:val="DefaultParagraphFont"/>
    <w:rPr>
      <w:b/>
      <w:bCs/>
      <w:smallCaps/>
      <w:color w:val="4472C4"/>
      <w:spacing w:val="5"/>
    </w:rPr>
  </w:style>
  <w:style w:type="character" w:styleId="BookTitle">
    <w:name w:val="Book Title"/>
    <w:basedOn w:val="DefaultParagraphFont"/>
    <w:rPr>
      <w:b/>
      <w:bCs/>
      <w:i/>
      <w:iCs/>
      <w:spacing w:val="5"/>
    </w:rPr>
  </w:style>
  <w:style w:type="character" w:customStyle="1" w:styleId="ListLabel1">
    <w:name w:val="ListLabel 1"/>
    <w:rPr>
      <w:rFonts w:ascii="Times New Roman" w:eastAsia="F" w:hAnsi="Times New Roman" w:cs="Times New Roman"/>
      <w:sz w:val="20"/>
    </w:rPr>
  </w:style>
  <w:style w:type="character" w:customStyle="1" w:styleId="ListLabel2">
    <w:name w:val="ListLabel 2"/>
    <w:rPr>
      <w:rFonts w:ascii="Times New Roman" w:eastAsia="Times New Roman" w:hAnsi="Times New Roman" w:cs="Courier New"/>
      <w:b/>
      <w:sz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ascii="Times New Roman" w:eastAsia="Calibri" w:hAnsi="Times New Roman" w:cs="Times New Roman"/>
      <w:sz w:val="20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Keaton Meyer</dc:creator>
  <cp:lastModifiedBy>Keaton Meyer</cp:lastModifiedBy>
  <cp:revision>4</cp:revision>
  <dcterms:created xsi:type="dcterms:W3CDTF">2020-02-26T06:42:00Z</dcterms:created>
  <dcterms:modified xsi:type="dcterms:W3CDTF">2020-02-26T06:56:00Z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